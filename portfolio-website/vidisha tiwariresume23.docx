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4BAADD5F" w14:textId="77777777" w:rsidTr="00AB2933">
        <w:trPr>
          <w:trHeight w:val="1395"/>
        </w:trPr>
        <w:tc>
          <w:tcPr>
            <w:tcW w:w="10070" w:type="dxa"/>
          </w:tcPr>
          <w:p w14:paraId="679FE9BA" w14:textId="41D98AF7" w:rsidR="00376913" w:rsidRPr="00376913" w:rsidRDefault="004D74B2" w:rsidP="00376913">
            <w:pPr>
              <w:pStyle w:val="Title"/>
            </w:pPr>
            <w:r>
              <w:t>vidisha tiwari</w:t>
            </w:r>
          </w:p>
          <w:p w14:paraId="7CD67DF3" w14:textId="6903E822" w:rsidR="00376913" w:rsidRPr="00376913" w:rsidRDefault="00376913" w:rsidP="005E0944">
            <w:pPr>
              <w:pStyle w:val="Subtitle"/>
            </w:pPr>
          </w:p>
        </w:tc>
      </w:tr>
      <w:tr w:rsidR="00376913" w14:paraId="692CE0E2" w14:textId="77777777" w:rsidTr="00AB2933">
        <w:trPr>
          <w:trHeight w:val="1341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56F2AE95" w14:textId="2080F990" w:rsidR="004D74B2" w:rsidRDefault="004D74B2" w:rsidP="005E0944">
            <w:r>
              <w:t xml:space="preserve">Seeking to find an opportunity </w:t>
            </w:r>
            <w:r>
              <w:t xml:space="preserve">in order </w:t>
            </w:r>
            <w:r>
              <w:t xml:space="preserve">to be a part of a work environment </w:t>
            </w:r>
            <w:r>
              <w:t>which can help me polish my social and technical skills.</w:t>
            </w:r>
          </w:p>
          <w:p w14:paraId="74FB565B" w14:textId="59C0F088" w:rsidR="00376913" w:rsidRDefault="004D74B2" w:rsidP="005E0944">
            <w:r>
              <w:t xml:space="preserve">With due respect I offer my service and determination to be an asset to </w:t>
            </w:r>
            <w:r>
              <w:t>the</w:t>
            </w:r>
            <w:r>
              <w:t xml:space="preserve"> company throughout this wonderful journey.</w:t>
            </w:r>
          </w:p>
        </w:tc>
      </w:tr>
    </w:tbl>
    <w:p w14:paraId="79BC39CE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450"/>
        <w:gridCol w:w="5760"/>
        <w:gridCol w:w="1260"/>
      </w:tblGrid>
      <w:tr w:rsidR="00222D15" w14:paraId="4FAEE805" w14:textId="77777777" w:rsidTr="00AB140B">
        <w:trPr>
          <w:trHeight w:val="720"/>
        </w:trPr>
        <w:tc>
          <w:tcPr>
            <w:tcW w:w="2610" w:type="dxa"/>
          </w:tcPr>
          <w:p w14:paraId="45028FC4" w14:textId="77777777" w:rsidR="00222D15" w:rsidRPr="00CB5C6F" w:rsidRDefault="00222D15" w:rsidP="00376913"/>
        </w:tc>
        <w:tc>
          <w:tcPr>
            <w:tcW w:w="450" w:type="dxa"/>
          </w:tcPr>
          <w:p w14:paraId="0E523CD4" w14:textId="77777777" w:rsidR="00222D15" w:rsidRPr="00CB5C6F" w:rsidRDefault="00222D15" w:rsidP="00222D15"/>
        </w:tc>
        <w:tc>
          <w:tcPr>
            <w:tcW w:w="7020" w:type="dxa"/>
            <w:gridSpan w:val="2"/>
          </w:tcPr>
          <w:p w14:paraId="03F456B4" w14:textId="77777777" w:rsidR="00222D15" w:rsidRPr="00CB5C6F" w:rsidRDefault="00222D15" w:rsidP="00376913"/>
        </w:tc>
      </w:tr>
      <w:tr w:rsidR="001817E9" w14:paraId="0E502313" w14:textId="77777777" w:rsidTr="00AB140B">
        <w:trPr>
          <w:trHeight w:val="162"/>
        </w:trPr>
        <w:tc>
          <w:tcPr>
            <w:tcW w:w="2610" w:type="dxa"/>
            <w:vMerge w:val="restart"/>
          </w:tcPr>
          <w:p w14:paraId="2D8167EB" w14:textId="77777777" w:rsidR="001817E9" w:rsidRDefault="001817E9" w:rsidP="001817E9">
            <w:pPr>
              <w:pStyle w:val="Heading1"/>
            </w:pPr>
            <w:sdt>
              <w:sdtPr>
                <w:id w:val="-1588302835"/>
                <w:placeholder>
                  <w:docPart w:val="A3EE9A849A1E4D0380D8320BB919835E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  <w:p w14:paraId="6CEC8FB1" w14:textId="77777777" w:rsidR="00E47A4E" w:rsidRDefault="00E47A4E" w:rsidP="001817E9">
            <w:r>
              <w:rPr>
                <w:rFonts w:ascii="Arial" w:hAnsi="Arial" w:cs="Arial"/>
              </w:rPr>
              <w:t>●</w:t>
            </w:r>
            <w:r>
              <w:t xml:space="preserve"> Excellent written and verbal skills. </w:t>
            </w:r>
          </w:p>
          <w:p w14:paraId="30A9B2E4" w14:textId="77777777" w:rsidR="00E47A4E" w:rsidRDefault="00E47A4E" w:rsidP="001817E9">
            <w:r>
              <w:rPr>
                <w:rFonts w:ascii="Arial" w:hAnsi="Arial" w:cs="Arial"/>
              </w:rPr>
              <w:t>●</w:t>
            </w:r>
            <w:r>
              <w:t xml:space="preserve"> Capable in efficiently working independently or as a part of team. </w:t>
            </w:r>
          </w:p>
          <w:p w14:paraId="0C9BADBA" w14:textId="4A516C04" w:rsidR="001817E9" w:rsidRDefault="00E47A4E" w:rsidP="001817E9">
            <w:r>
              <w:rPr>
                <w:rFonts w:ascii="Arial" w:hAnsi="Arial" w:cs="Arial"/>
              </w:rPr>
              <w:t>●</w:t>
            </w:r>
            <w:r>
              <w:t xml:space="preserve"> Good problem-solving skills also capable of working under any sort of circumstances.</w:t>
            </w:r>
            <w:r w:rsidR="001817E9">
              <w:t xml:space="preserve"> </w:t>
            </w:r>
          </w:p>
          <w:p w14:paraId="7383158A" w14:textId="77777777" w:rsidR="00DC1A2C" w:rsidRDefault="00DC1A2C" w:rsidP="001817E9">
            <w:pPr>
              <w:pStyle w:val="Heading1"/>
            </w:pPr>
          </w:p>
          <w:p w14:paraId="19A1E779" w14:textId="77777777" w:rsidR="00DC1A2C" w:rsidRDefault="00DC1A2C" w:rsidP="001817E9">
            <w:pPr>
              <w:pStyle w:val="Heading1"/>
            </w:pPr>
          </w:p>
          <w:p w14:paraId="55CFA43D" w14:textId="77777777" w:rsidR="00DC1A2C" w:rsidRDefault="00DC1A2C" w:rsidP="001817E9">
            <w:pPr>
              <w:pStyle w:val="Heading1"/>
            </w:pPr>
          </w:p>
          <w:p w14:paraId="3FDC6486" w14:textId="77777777" w:rsidR="00DC1A2C" w:rsidRDefault="00DC1A2C" w:rsidP="001817E9">
            <w:pPr>
              <w:pStyle w:val="Heading1"/>
            </w:pPr>
          </w:p>
          <w:p w14:paraId="4DE829E5" w14:textId="77777777" w:rsidR="00DC1A2C" w:rsidRDefault="00DC1A2C" w:rsidP="001817E9">
            <w:pPr>
              <w:pStyle w:val="Heading1"/>
            </w:pPr>
          </w:p>
          <w:p w14:paraId="2547E742" w14:textId="77777777" w:rsidR="00DC1A2C" w:rsidRDefault="00DC1A2C" w:rsidP="001817E9">
            <w:pPr>
              <w:pStyle w:val="Heading1"/>
            </w:pPr>
          </w:p>
          <w:p w14:paraId="060C10A5" w14:textId="77777777" w:rsidR="00DC1A2C" w:rsidRDefault="00DC1A2C" w:rsidP="001817E9">
            <w:pPr>
              <w:pStyle w:val="Heading1"/>
            </w:pPr>
          </w:p>
          <w:p w14:paraId="1E3197C7" w14:textId="77777777" w:rsidR="00DC1A2C" w:rsidRDefault="00DC1A2C" w:rsidP="001817E9">
            <w:pPr>
              <w:pStyle w:val="Heading1"/>
            </w:pPr>
          </w:p>
          <w:p w14:paraId="44FE8924" w14:textId="77777777" w:rsidR="00DC1A2C" w:rsidRDefault="00DC1A2C" w:rsidP="001817E9">
            <w:pPr>
              <w:pStyle w:val="Heading1"/>
            </w:pPr>
          </w:p>
          <w:p w14:paraId="75A10D6B" w14:textId="77777777" w:rsidR="00DC1A2C" w:rsidRDefault="00DC1A2C" w:rsidP="001817E9">
            <w:pPr>
              <w:pStyle w:val="Heading1"/>
            </w:pPr>
          </w:p>
          <w:p w14:paraId="3640C435" w14:textId="77777777" w:rsidR="00DC1A2C" w:rsidRDefault="00DC1A2C" w:rsidP="001817E9">
            <w:pPr>
              <w:pStyle w:val="Heading1"/>
            </w:pPr>
          </w:p>
          <w:p w14:paraId="654786A9" w14:textId="77777777" w:rsidR="00DC1A2C" w:rsidRDefault="00DC1A2C" w:rsidP="001817E9">
            <w:pPr>
              <w:pStyle w:val="Heading1"/>
            </w:pPr>
          </w:p>
          <w:p w14:paraId="73503515" w14:textId="77777777" w:rsidR="00DC1A2C" w:rsidRDefault="00DC1A2C" w:rsidP="001817E9">
            <w:pPr>
              <w:pStyle w:val="Heading1"/>
            </w:pPr>
          </w:p>
          <w:p w14:paraId="4B647902" w14:textId="0405F337" w:rsidR="001817E9" w:rsidRPr="006652D0" w:rsidRDefault="001817E9" w:rsidP="001817E9">
            <w:pPr>
              <w:pStyle w:val="Heading1"/>
            </w:pPr>
            <w:sdt>
              <w:sdtPr>
                <w:id w:val="-2114353158"/>
                <w:placeholder>
                  <w:docPart w:val="860D4C287D19414A8942C1CA322A5F0C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  <w:p w14:paraId="1C02EAEA" w14:textId="5188E554" w:rsidR="001817E9" w:rsidRDefault="005F59EB" w:rsidP="001817E9">
            <w:pPr>
              <w:pStyle w:val="Heading4"/>
            </w:pPr>
            <w:r>
              <w:t>Mail-vidishatiwari74@gmail.com contact details-+919027987425, +919719872544.</w:t>
            </w:r>
            <w:r w:rsidR="001817E9">
              <w:t xml:space="preserve"> </w:t>
            </w:r>
          </w:p>
          <w:p w14:paraId="51F002ED" w14:textId="321734F3" w:rsidR="001817E9" w:rsidRDefault="00DC1A2C" w:rsidP="001817E9">
            <w:pPr>
              <w:pStyle w:val="Heading4"/>
            </w:pPr>
            <w:r>
              <w:t xml:space="preserve">Address-Lower </w:t>
            </w:r>
            <w:proofErr w:type="spellStart"/>
            <w:r>
              <w:t>Jollygrant</w:t>
            </w:r>
            <w:proofErr w:type="spellEnd"/>
            <w:r>
              <w:t xml:space="preserve">, </w:t>
            </w:r>
            <w:proofErr w:type="spellStart"/>
            <w:r>
              <w:t>Thano</w:t>
            </w:r>
            <w:proofErr w:type="spellEnd"/>
            <w:r>
              <w:t xml:space="preserve"> Road, </w:t>
            </w:r>
            <w:proofErr w:type="spellStart"/>
            <w:r>
              <w:t>Bhaniyawala</w:t>
            </w:r>
            <w:proofErr w:type="spellEnd"/>
            <w:r>
              <w:t>, Dehradun. VIDISHA TIWARI</w:t>
            </w:r>
          </w:p>
        </w:tc>
        <w:tc>
          <w:tcPr>
            <w:tcW w:w="450" w:type="dxa"/>
          </w:tcPr>
          <w:p w14:paraId="7FAD3023" w14:textId="77777777" w:rsidR="001817E9" w:rsidRDefault="001817E9" w:rsidP="001817E9"/>
        </w:tc>
        <w:tc>
          <w:tcPr>
            <w:tcW w:w="7020" w:type="dxa"/>
            <w:gridSpan w:val="2"/>
          </w:tcPr>
          <w:p w14:paraId="321C9A17" w14:textId="5380A379" w:rsidR="001817E9" w:rsidRPr="00A02CAF" w:rsidRDefault="001817E9" w:rsidP="001817E9">
            <w:pPr>
              <w:pStyle w:val="Heading1"/>
            </w:pPr>
            <w:sdt>
              <w:sdtPr>
                <w:id w:val="1609545817"/>
                <w:placeholder>
                  <w:docPart w:val="4168C453D44C4640B60C5409A388D8E4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  <w:tr w:rsidR="001817E9" w:rsidRPr="001273AE" w14:paraId="22B3A52A" w14:textId="77777777" w:rsidTr="00AB140B">
        <w:trPr>
          <w:trHeight w:val="252"/>
        </w:trPr>
        <w:tc>
          <w:tcPr>
            <w:tcW w:w="2610" w:type="dxa"/>
            <w:vMerge/>
          </w:tcPr>
          <w:p w14:paraId="335E44A7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427C8FB6" w14:textId="77777777" w:rsidR="001817E9" w:rsidRPr="001D6651" w:rsidRDefault="001817E9" w:rsidP="001817E9"/>
        </w:tc>
        <w:tc>
          <w:tcPr>
            <w:tcW w:w="5760" w:type="dxa"/>
          </w:tcPr>
          <w:p w14:paraId="5AAA433E" w14:textId="0FAC3270" w:rsidR="001817E9" w:rsidRDefault="001817E9" w:rsidP="001817E9">
            <w:pPr>
              <w:pStyle w:val="Heading2"/>
            </w:pPr>
            <w:r w:rsidRPr="001817E9">
              <w:rPr>
                <w:sz w:val="28"/>
                <w:szCs w:val="32"/>
              </w:rPr>
              <w:t xml:space="preserve">mca (2022-2024) </w:t>
            </w:r>
            <w:r>
              <w:t>– GRAPHIC ERA HILL UNIVERSITY, DEHRADUN</w:t>
            </w:r>
          </w:p>
          <w:p w14:paraId="202CF114" w14:textId="77777777" w:rsidR="007012C2" w:rsidRDefault="007012C2" w:rsidP="001817E9">
            <w:pPr>
              <w:rPr>
                <w:b/>
                <w:bCs/>
                <w:sz w:val="24"/>
                <w:szCs w:val="28"/>
              </w:rPr>
            </w:pPr>
          </w:p>
          <w:p w14:paraId="76DC3F95" w14:textId="604A5F0A" w:rsidR="001817E9" w:rsidRDefault="001817E9" w:rsidP="001817E9">
            <w:pPr>
              <w:rPr>
                <w:b/>
                <w:bCs/>
                <w:sz w:val="22"/>
                <w:szCs w:val="24"/>
              </w:rPr>
            </w:pPr>
            <w:r w:rsidRPr="001817E9">
              <w:rPr>
                <w:b/>
                <w:bCs/>
                <w:sz w:val="24"/>
                <w:szCs w:val="28"/>
              </w:rPr>
              <w:t>BSC IT (2019-2022)-</w:t>
            </w:r>
            <w:r w:rsidRPr="007012C2">
              <w:rPr>
                <w:b/>
                <w:bCs/>
                <w:sz w:val="22"/>
                <w:szCs w:val="24"/>
              </w:rPr>
              <w:t>GRAPHIC ERA DEEMED UNIVERSITY, DEHRADUN</w:t>
            </w:r>
            <w:r w:rsidR="007012C2">
              <w:rPr>
                <w:b/>
                <w:bCs/>
                <w:sz w:val="22"/>
                <w:szCs w:val="24"/>
              </w:rPr>
              <w:t xml:space="preserve"> </w:t>
            </w:r>
          </w:p>
          <w:p w14:paraId="004339E9" w14:textId="77777777" w:rsidR="007012C2" w:rsidRDefault="007012C2" w:rsidP="001817E9">
            <w:pPr>
              <w:rPr>
                <w:b/>
                <w:bCs/>
                <w:sz w:val="22"/>
                <w:szCs w:val="24"/>
              </w:rPr>
            </w:pPr>
          </w:p>
          <w:p w14:paraId="69ABBE10" w14:textId="37047674" w:rsidR="007012C2" w:rsidRDefault="007012C2" w:rsidP="001817E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CLASS 12(2018-2019) – </w:t>
            </w:r>
            <w:r w:rsidRPr="007012C2">
              <w:rPr>
                <w:b/>
                <w:bCs/>
                <w:sz w:val="22"/>
                <w:szCs w:val="24"/>
              </w:rPr>
              <w:t>DOO</w:t>
            </w:r>
            <w:r>
              <w:rPr>
                <w:b/>
                <w:bCs/>
                <w:sz w:val="22"/>
                <w:szCs w:val="24"/>
              </w:rPr>
              <w:t>N PUBLIC SCHOOL,</w:t>
            </w:r>
          </w:p>
          <w:p w14:paraId="7946A716" w14:textId="573E30E9" w:rsidR="007012C2" w:rsidRDefault="007012C2" w:rsidP="001817E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BHANIYAWALA, DEHRADUN</w:t>
            </w:r>
          </w:p>
          <w:p w14:paraId="4A963913" w14:textId="77777777" w:rsidR="007012C2" w:rsidRDefault="007012C2" w:rsidP="001817E9">
            <w:pPr>
              <w:rPr>
                <w:b/>
                <w:bCs/>
                <w:sz w:val="22"/>
                <w:szCs w:val="24"/>
              </w:rPr>
            </w:pPr>
          </w:p>
          <w:p w14:paraId="42CF5B84" w14:textId="57AC00F5" w:rsidR="007012C2" w:rsidRPr="007012C2" w:rsidRDefault="007012C2" w:rsidP="001817E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CLASS 10 (2016-2017)- </w:t>
            </w:r>
            <w:r w:rsidRPr="007012C2">
              <w:rPr>
                <w:b/>
                <w:bCs/>
                <w:sz w:val="22"/>
                <w:szCs w:val="24"/>
              </w:rPr>
              <w:t>DOON PUBLIC SCHOOL,</w:t>
            </w:r>
          </w:p>
          <w:p w14:paraId="2A389908" w14:textId="09286377" w:rsidR="007012C2" w:rsidRPr="007012C2" w:rsidRDefault="007012C2" w:rsidP="001817E9">
            <w:pPr>
              <w:rPr>
                <w:b/>
                <w:bCs/>
                <w:sz w:val="22"/>
                <w:szCs w:val="24"/>
              </w:rPr>
            </w:pPr>
            <w:r w:rsidRPr="007012C2">
              <w:rPr>
                <w:b/>
                <w:bCs/>
                <w:sz w:val="22"/>
                <w:szCs w:val="24"/>
              </w:rPr>
              <w:t>BHANIYAWALA, DEHRADUN</w:t>
            </w:r>
          </w:p>
          <w:p w14:paraId="3FA2192D" w14:textId="0580DF92" w:rsidR="007012C2" w:rsidRPr="001817E9" w:rsidRDefault="007012C2" w:rsidP="001817E9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18B301D" w14:textId="77777777" w:rsidR="007012C2" w:rsidRPr="007012C2" w:rsidRDefault="007012C2" w:rsidP="007012C2">
            <w:pPr>
              <w:rPr>
                <w:sz w:val="24"/>
                <w:szCs w:val="28"/>
              </w:rPr>
            </w:pPr>
          </w:p>
          <w:p w14:paraId="3ACEDCF6" w14:textId="77777777" w:rsidR="007012C2" w:rsidRPr="007012C2" w:rsidRDefault="007012C2" w:rsidP="007012C2">
            <w:pPr>
              <w:rPr>
                <w:sz w:val="24"/>
                <w:szCs w:val="28"/>
              </w:rPr>
            </w:pPr>
          </w:p>
          <w:p w14:paraId="65AF1F3A" w14:textId="77777777" w:rsidR="007012C2" w:rsidRPr="007012C2" w:rsidRDefault="007012C2" w:rsidP="007012C2">
            <w:pPr>
              <w:rPr>
                <w:sz w:val="24"/>
                <w:szCs w:val="28"/>
              </w:rPr>
            </w:pPr>
          </w:p>
          <w:p w14:paraId="59B55186" w14:textId="77777777" w:rsidR="007012C2" w:rsidRDefault="007012C2" w:rsidP="007012C2">
            <w:pPr>
              <w:rPr>
                <w:sz w:val="24"/>
                <w:szCs w:val="28"/>
              </w:rPr>
            </w:pPr>
            <w:r w:rsidRPr="007012C2">
              <w:rPr>
                <w:sz w:val="24"/>
                <w:szCs w:val="28"/>
              </w:rPr>
              <w:t>CGPA- 8.87</w:t>
            </w:r>
          </w:p>
          <w:p w14:paraId="15808463" w14:textId="77777777" w:rsidR="007012C2" w:rsidRDefault="007012C2" w:rsidP="007012C2">
            <w:pPr>
              <w:rPr>
                <w:sz w:val="24"/>
                <w:szCs w:val="28"/>
              </w:rPr>
            </w:pPr>
          </w:p>
          <w:p w14:paraId="67B48933" w14:textId="77777777" w:rsidR="007012C2" w:rsidRDefault="007012C2" w:rsidP="007012C2">
            <w:pPr>
              <w:rPr>
                <w:sz w:val="24"/>
                <w:szCs w:val="28"/>
              </w:rPr>
            </w:pPr>
          </w:p>
          <w:p w14:paraId="31326CB1" w14:textId="77777777" w:rsidR="007012C2" w:rsidRDefault="007012C2" w:rsidP="007012C2">
            <w:pPr>
              <w:rPr>
                <w:sz w:val="22"/>
                <w:szCs w:val="24"/>
              </w:rPr>
            </w:pPr>
            <w:r>
              <w:rPr>
                <w:sz w:val="24"/>
                <w:szCs w:val="28"/>
              </w:rPr>
              <w:t>Percent-</w:t>
            </w:r>
            <w:r w:rsidRPr="007012C2">
              <w:rPr>
                <w:sz w:val="22"/>
                <w:szCs w:val="24"/>
              </w:rPr>
              <w:t>72%</w:t>
            </w:r>
          </w:p>
          <w:p w14:paraId="3F0701D8" w14:textId="77777777" w:rsidR="007012C2" w:rsidRDefault="007012C2" w:rsidP="007012C2">
            <w:pPr>
              <w:rPr>
                <w:sz w:val="22"/>
                <w:szCs w:val="24"/>
              </w:rPr>
            </w:pPr>
          </w:p>
          <w:p w14:paraId="19717999" w14:textId="77777777" w:rsidR="007012C2" w:rsidRDefault="007012C2" w:rsidP="007012C2">
            <w:pPr>
              <w:rPr>
                <w:sz w:val="22"/>
                <w:szCs w:val="24"/>
              </w:rPr>
            </w:pPr>
          </w:p>
          <w:p w14:paraId="48ACA7F1" w14:textId="15D4509D" w:rsidR="007012C2" w:rsidRPr="007012C2" w:rsidRDefault="007012C2" w:rsidP="007012C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Percent-</w:t>
            </w:r>
            <w:r w:rsidRPr="007012C2">
              <w:rPr>
                <w:sz w:val="22"/>
                <w:szCs w:val="24"/>
              </w:rPr>
              <w:t>75%</w:t>
            </w:r>
          </w:p>
        </w:tc>
      </w:tr>
      <w:tr w:rsidR="001817E9" w14:paraId="23AA6720" w14:textId="77777777" w:rsidTr="00AB140B">
        <w:trPr>
          <w:trHeight w:val="783"/>
        </w:trPr>
        <w:tc>
          <w:tcPr>
            <w:tcW w:w="2610" w:type="dxa"/>
            <w:vMerge/>
          </w:tcPr>
          <w:p w14:paraId="60D40337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408C2F58" w14:textId="77777777" w:rsidR="001817E9" w:rsidRDefault="001817E9" w:rsidP="001817E9"/>
        </w:tc>
        <w:tc>
          <w:tcPr>
            <w:tcW w:w="7020" w:type="dxa"/>
            <w:gridSpan w:val="2"/>
          </w:tcPr>
          <w:p w14:paraId="59836463" w14:textId="61641DEC" w:rsidR="005F59EB" w:rsidRDefault="005F59EB" w:rsidP="005F59EB">
            <w:pPr>
              <w:pStyle w:val="Heading1"/>
              <w:pBdr>
                <w:right w:val="none" w:sz="0" w:space="0" w:color="auto"/>
              </w:pBdr>
            </w:pPr>
            <w:r>
              <w:t xml:space="preserve"> </w:t>
            </w:r>
            <w:r>
              <w:t>Technical field</w:t>
            </w:r>
          </w:p>
          <w:p w14:paraId="775C8E8B" w14:textId="1EBAB8B2" w:rsidR="005F59EB" w:rsidRPr="005F59EB" w:rsidRDefault="005F59EB" w:rsidP="005F59E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Oriented in Microsoft Office Applications</w:t>
            </w:r>
          </w:p>
          <w:p w14:paraId="716D94C1" w14:textId="4142BDB7" w:rsidR="005F59EB" w:rsidRPr="005F59EB" w:rsidRDefault="005F59EB" w:rsidP="005F59E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Basic knowledge in programming language</w:t>
            </w:r>
            <w:r w:rsidRPr="005F59EB">
              <w:rPr>
                <w:sz w:val="22"/>
                <w:szCs w:val="24"/>
              </w:rPr>
              <w:t>s such as-</w:t>
            </w:r>
          </w:p>
          <w:p w14:paraId="280856C0" w14:textId="4BE7569D" w:rsidR="001817E9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Java</w:t>
            </w:r>
          </w:p>
          <w:p w14:paraId="46FC3BCC" w14:textId="3874E6EE" w:rsidR="005F59EB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C programming</w:t>
            </w:r>
          </w:p>
          <w:p w14:paraId="44B3CAD3" w14:textId="169026E6" w:rsidR="005F59EB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Data Structures using C</w:t>
            </w:r>
          </w:p>
          <w:p w14:paraId="777E28B5" w14:textId="559D4FC8" w:rsidR="005F59EB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JavaScript</w:t>
            </w:r>
          </w:p>
          <w:p w14:paraId="22990056" w14:textId="67CFFB00" w:rsidR="005F59EB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Html</w:t>
            </w:r>
          </w:p>
          <w:p w14:paraId="2B750899" w14:textId="744BE12C" w:rsidR="005F59EB" w:rsidRPr="005F59EB" w:rsidRDefault="005F59EB" w:rsidP="005F59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CSS</w:t>
            </w:r>
          </w:p>
          <w:p w14:paraId="0F113EFF" w14:textId="09FF113D" w:rsidR="005F59EB" w:rsidRDefault="005F59EB" w:rsidP="001817E9">
            <w:r>
              <w:t xml:space="preserve"> </w:t>
            </w:r>
          </w:p>
        </w:tc>
      </w:tr>
      <w:tr w:rsidR="001817E9" w14:paraId="2D41AF15" w14:textId="77777777" w:rsidTr="00AB140B">
        <w:trPr>
          <w:trHeight w:val="360"/>
        </w:trPr>
        <w:tc>
          <w:tcPr>
            <w:tcW w:w="2610" w:type="dxa"/>
            <w:vMerge/>
          </w:tcPr>
          <w:p w14:paraId="5B42E9BA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310D59C4" w14:textId="77777777" w:rsidR="001817E9" w:rsidRDefault="001817E9" w:rsidP="001817E9"/>
        </w:tc>
        <w:tc>
          <w:tcPr>
            <w:tcW w:w="5760" w:type="dxa"/>
          </w:tcPr>
          <w:p w14:paraId="68397BD5" w14:textId="49987C2D" w:rsidR="001817E9" w:rsidRDefault="001817E9" w:rsidP="001817E9">
            <w:pPr>
              <w:pStyle w:val="Heading2"/>
            </w:pPr>
          </w:p>
        </w:tc>
        <w:tc>
          <w:tcPr>
            <w:tcW w:w="1260" w:type="dxa"/>
          </w:tcPr>
          <w:p w14:paraId="00508D19" w14:textId="5D036740" w:rsidR="001817E9" w:rsidRDefault="001817E9" w:rsidP="001817E9">
            <w:pPr>
              <w:pStyle w:val="Heading3"/>
            </w:pPr>
          </w:p>
        </w:tc>
      </w:tr>
      <w:tr w:rsidR="001817E9" w14:paraId="2B593BED" w14:textId="77777777" w:rsidTr="00AB140B">
        <w:trPr>
          <w:trHeight w:val="828"/>
        </w:trPr>
        <w:tc>
          <w:tcPr>
            <w:tcW w:w="2610" w:type="dxa"/>
            <w:vMerge/>
          </w:tcPr>
          <w:p w14:paraId="4BE6788B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63AB5266" w14:textId="77777777" w:rsidR="001817E9" w:rsidRDefault="001817E9" w:rsidP="001817E9"/>
        </w:tc>
        <w:tc>
          <w:tcPr>
            <w:tcW w:w="7020" w:type="dxa"/>
            <w:gridSpan w:val="2"/>
          </w:tcPr>
          <w:p w14:paraId="0CAEDCCC" w14:textId="77777777" w:rsidR="001817E9" w:rsidRDefault="001817E9" w:rsidP="001817E9"/>
        </w:tc>
      </w:tr>
      <w:tr w:rsidR="001817E9" w14:paraId="078D3D15" w14:textId="77777777" w:rsidTr="00AB140B">
        <w:trPr>
          <w:trHeight w:val="225"/>
        </w:trPr>
        <w:tc>
          <w:tcPr>
            <w:tcW w:w="2610" w:type="dxa"/>
            <w:vMerge/>
          </w:tcPr>
          <w:p w14:paraId="195CC752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17574E90" w14:textId="77777777" w:rsidR="001817E9" w:rsidRDefault="001817E9" w:rsidP="00DC1A2C">
            <w:pPr>
              <w:pStyle w:val="Heading1"/>
              <w:pBdr>
                <w:right w:val="none" w:sz="0" w:space="0" w:color="auto"/>
              </w:pBdr>
            </w:pPr>
          </w:p>
        </w:tc>
        <w:tc>
          <w:tcPr>
            <w:tcW w:w="7020" w:type="dxa"/>
            <w:gridSpan w:val="2"/>
          </w:tcPr>
          <w:p w14:paraId="59ED47F0" w14:textId="77777777" w:rsidR="001817E9" w:rsidRDefault="005F59EB" w:rsidP="001817E9">
            <w:pPr>
              <w:pStyle w:val="Heading1"/>
            </w:pPr>
            <w:r>
              <w:t>certifications</w:t>
            </w:r>
          </w:p>
          <w:p w14:paraId="1D1E9C26" w14:textId="77777777" w:rsidR="005F59EB" w:rsidRPr="005F59EB" w:rsidRDefault="005F59EB" w:rsidP="005F59EB">
            <w:p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 xml:space="preserve">IBM </w:t>
            </w:r>
            <w:proofErr w:type="spellStart"/>
            <w:r w:rsidRPr="005F59EB">
              <w:rPr>
                <w:sz w:val="22"/>
                <w:szCs w:val="24"/>
              </w:rPr>
              <w:t>skillsbuild</w:t>
            </w:r>
            <w:proofErr w:type="spellEnd"/>
            <w:r w:rsidRPr="005F59EB">
              <w:rPr>
                <w:sz w:val="22"/>
                <w:szCs w:val="24"/>
              </w:rPr>
              <w:t xml:space="preserve">- Business writing rules </w:t>
            </w:r>
          </w:p>
          <w:p w14:paraId="054C5097" w14:textId="77777777" w:rsidR="005F59EB" w:rsidRPr="005F59EB" w:rsidRDefault="005F59EB" w:rsidP="005F59EB">
            <w:p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 xml:space="preserve">IBM </w:t>
            </w:r>
            <w:proofErr w:type="spellStart"/>
            <w:r w:rsidRPr="005F59EB">
              <w:rPr>
                <w:sz w:val="22"/>
                <w:szCs w:val="24"/>
              </w:rPr>
              <w:t>skillsbuild</w:t>
            </w:r>
            <w:proofErr w:type="spellEnd"/>
            <w:r w:rsidRPr="005F59EB">
              <w:rPr>
                <w:sz w:val="22"/>
                <w:szCs w:val="24"/>
              </w:rPr>
              <w:t xml:space="preserve">- cloud computing </w:t>
            </w:r>
          </w:p>
          <w:p w14:paraId="20205712" w14:textId="77777777" w:rsidR="005F59EB" w:rsidRDefault="005F59EB" w:rsidP="005F59EB">
            <w:pPr>
              <w:rPr>
                <w:sz w:val="22"/>
                <w:szCs w:val="24"/>
              </w:rPr>
            </w:pPr>
            <w:r w:rsidRPr="005F59EB">
              <w:rPr>
                <w:sz w:val="22"/>
                <w:szCs w:val="24"/>
              </w:rPr>
              <w:t>Global Event Management (certificate allotted by Udemy)</w:t>
            </w:r>
          </w:p>
          <w:p w14:paraId="3FD5552C" w14:textId="77777777" w:rsidR="005F59EB" w:rsidRDefault="005F59EB" w:rsidP="005F59EB">
            <w:pPr>
              <w:rPr>
                <w:szCs w:val="24"/>
              </w:rPr>
            </w:pPr>
          </w:p>
          <w:p w14:paraId="726D5DE9" w14:textId="6ABDD861" w:rsidR="005F59EB" w:rsidRDefault="00DC1A2C" w:rsidP="005F59EB">
            <w:pPr>
              <w:rPr>
                <w:szCs w:val="24"/>
              </w:rPr>
            </w:pPr>
            <w:r w:rsidRPr="00DC1A2C"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  <w:t>PROJECTS</w:t>
            </w:r>
          </w:p>
          <w:p w14:paraId="1CA6167E" w14:textId="77777777" w:rsidR="005F59EB" w:rsidRDefault="005F59EB" w:rsidP="005F59EB">
            <w:r>
              <w:t>- Mini project on IMAGE OPERATION (Encryption and Decryption of an Image)</w:t>
            </w:r>
          </w:p>
          <w:p w14:paraId="5F4C2953" w14:textId="77777777" w:rsidR="00DC1A2C" w:rsidRDefault="00DC1A2C" w:rsidP="005F59EB">
            <w:r>
              <w:t>- FOOD ORDERING SYSTEM</w:t>
            </w:r>
          </w:p>
          <w:p w14:paraId="0B6D9F84" w14:textId="475C3A13" w:rsidR="00DC1A2C" w:rsidRPr="005F59EB" w:rsidRDefault="00DC1A2C" w:rsidP="005F59EB">
            <w:r>
              <w:t>- PLANT DISEASE DETECTION USING CNN</w:t>
            </w:r>
          </w:p>
        </w:tc>
      </w:tr>
      <w:tr w:rsidR="001817E9" w14:paraId="5A8AD486" w14:textId="77777777" w:rsidTr="00AB140B">
        <w:trPr>
          <w:trHeight w:val="297"/>
        </w:trPr>
        <w:tc>
          <w:tcPr>
            <w:tcW w:w="2610" w:type="dxa"/>
            <w:vMerge/>
          </w:tcPr>
          <w:p w14:paraId="506D15F6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03F05537" w14:textId="77777777" w:rsidR="001817E9" w:rsidRDefault="001817E9" w:rsidP="001817E9"/>
        </w:tc>
        <w:tc>
          <w:tcPr>
            <w:tcW w:w="5760" w:type="dxa"/>
          </w:tcPr>
          <w:p w14:paraId="3601C01A" w14:textId="6FB91603" w:rsidR="001817E9" w:rsidRDefault="001817E9" w:rsidP="001817E9">
            <w:pPr>
              <w:pStyle w:val="Heading2"/>
            </w:pPr>
          </w:p>
        </w:tc>
        <w:tc>
          <w:tcPr>
            <w:tcW w:w="1260" w:type="dxa"/>
          </w:tcPr>
          <w:p w14:paraId="7C3363DB" w14:textId="0383BB67" w:rsidR="001817E9" w:rsidRDefault="001817E9" w:rsidP="001817E9">
            <w:pPr>
              <w:pStyle w:val="Heading3"/>
            </w:pPr>
          </w:p>
        </w:tc>
      </w:tr>
      <w:tr w:rsidR="001817E9" w14:paraId="79880DD7" w14:textId="77777777" w:rsidTr="00AB140B">
        <w:trPr>
          <w:trHeight w:val="920"/>
        </w:trPr>
        <w:tc>
          <w:tcPr>
            <w:tcW w:w="2610" w:type="dxa"/>
            <w:vMerge/>
          </w:tcPr>
          <w:p w14:paraId="1B07FE36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1CB015D1" w14:textId="77777777" w:rsidR="001817E9" w:rsidRDefault="001817E9" w:rsidP="001817E9"/>
        </w:tc>
        <w:tc>
          <w:tcPr>
            <w:tcW w:w="7020" w:type="dxa"/>
            <w:gridSpan w:val="2"/>
          </w:tcPr>
          <w:p w14:paraId="34ECBFD5" w14:textId="1C69892C" w:rsidR="001817E9" w:rsidRDefault="001817E9" w:rsidP="001817E9"/>
        </w:tc>
      </w:tr>
      <w:tr w:rsidR="001817E9" w14:paraId="54455C14" w14:textId="77777777" w:rsidTr="00AB140B">
        <w:trPr>
          <w:trHeight w:val="80"/>
        </w:trPr>
        <w:tc>
          <w:tcPr>
            <w:tcW w:w="2610" w:type="dxa"/>
            <w:vMerge/>
          </w:tcPr>
          <w:p w14:paraId="7387EB89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4063DF7B" w14:textId="77777777" w:rsidR="001817E9" w:rsidRDefault="001817E9" w:rsidP="001817E9"/>
        </w:tc>
        <w:tc>
          <w:tcPr>
            <w:tcW w:w="5760" w:type="dxa"/>
          </w:tcPr>
          <w:p w14:paraId="52813D23" w14:textId="34556ABD" w:rsidR="001817E9" w:rsidRDefault="001817E9" w:rsidP="001817E9">
            <w:pPr>
              <w:pStyle w:val="Heading2"/>
            </w:pPr>
          </w:p>
        </w:tc>
        <w:tc>
          <w:tcPr>
            <w:tcW w:w="1260" w:type="dxa"/>
          </w:tcPr>
          <w:p w14:paraId="43133E2F" w14:textId="2A8E68C1" w:rsidR="001817E9" w:rsidRDefault="001817E9" w:rsidP="001817E9">
            <w:pPr>
              <w:pStyle w:val="Heading3"/>
            </w:pPr>
          </w:p>
        </w:tc>
      </w:tr>
      <w:tr w:rsidR="001817E9" w14:paraId="72180829" w14:textId="77777777" w:rsidTr="00AB140B">
        <w:trPr>
          <w:trHeight w:val="630"/>
        </w:trPr>
        <w:tc>
          <w:tcPr>
            <w:tcW w:w="2610" w:type="dxa"/>
            <w:vMerge/>
          </w:tcPr>
          <w:p w14:paraId="03EA3E4A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4C645A40" w14:textId="77777777" w:rsidR="001817E9" w:rsidRDefault="001817E9" w:rsidP="001817E9"/>
        </w:tc>
        <w:tc>
          <w:tcPr>
            <w:tcW w:w="7020" w:type="dxa"/>
            <w:gridSpan w:val="2"/>
          </w:tcPr>
          <w:p w14:paraId="7CDE2AAC" w14:textId="77777777" w:rsidR="001817E9" w:rsidRDefault="001817E9" w:rsidP="001817E9"/>
        </w:tc>
      </w:tr>
      <w:tr w:rsidR="001817E9" w14:paraId="1F52BCB2" w14:textId="77777777" w:rsidTr="00AB140B">
        <w:trPr>
          <w:trHeight w:val="387"/>
        </w:trPr>
        <w:tc>
          <w:tcPr>
            <w:tcW w:w="2610" w:type="dxa"/>
            <w:vMerge/>
          </w:tcPr>
          <w:p w14:paraId="1EFDFA84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108069E8" w14:textId="77777777" w:rsidR="001817E9" w:rsidRDefault="001817E9" w:rsidP="001817E9"/>
        </w:tc>
        <w:tc>
          <w:tcPr>
            <w:tcW w:w="7020" w:type="dxa"/>
            <w:gridSpan w:val="2"/>
          </w:tcPr>
          <w:p w14:paraId="296B957E" w14:textId="1D5DD9C4" w:rsidR="001817E9" w:rsidRDefault="001817E9" w:rsidP="001817E9">
            <w:pPr>
              <w:pStyle w:val="Heading1"/>
            </w:pPr>
          </w:p>
        </w:tc>
      </w:tr>
      <w:tr w:rsidR="001817E9" w14:paraId="1C3732AF" w14:textId="77777777" w:rsidTr="00AB140B">
        <w:trPr>
          <w:trHeight w:val="920"/>
        </w:trPr>
        <w:tc>
          <w:tcPr>
            <w:tcW w:w="2610" w:type="dxa"/>
            <w:vMerge/>
          </w:tcPr>
          <w:p w14:paraId="441DBBCD" w14:textId="77777777" w:rsidR="001817E9" w:rsidRDefault="001817E9" w:rsidP="001817E9">
            <w:pPr>
              <w:pStyle w:val="Heading1"/>
            </w:pPr>
          </w:p>
        </w:tc>
        <w:tc>
          <w:tcPr>
            <w:tcW w:w="450" w:type="dxa"/>
          </w:tcPr>
          <w:p w14:paraId="43BA77B9" w14:textId="77777777" w:rsidR="001817E9" w:rsidRDefault="001817E9" w:rsidP="001817E9"/>
        </w:tc>
        <w:tc>
          <w:tcPr>
            <w:tcW w:w="7020" w:type="dxa"/>
            <w:gridSpan w:val="2"/>
          </w:tcPr>
          <w:p w14:paraId="638FBC49" w14:textId="3477F3BD" w:rsidR="001817E9" w:rsidRDefault="001817E9" w:rsidP="001817E9"/>
        </w:tc>
      </w:tr>
    </w:tbl>
    <w:p w14:paraId="0CA02836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C7D4" w14:textId="77777777" w:rsidR="001971C2" w:rsidRDefault="001971C2" w:rsidP="00927723">
      <w:pPr>
        <w:spacing w:line="240" w:lineRule="auto"/>
      </w:pPr>
      <w:r>
        <w:separator/>
      </w:r>
    </w:p>
    <w:p w14:paraId="17D6ECDB" w14:textId="77777777" w:rsidR="001971C2" w:rsidRDefault="001971C2"/>
  </w:endnote>
  <w:endnote w:type="continuationSeparator" w:id="0">
    <w:p w14:paraId="349E6473" w14:textId="77777777" w:rsidR="001971C2" w:rsidRDefault="001971C2" w:rsidP="00927723">
      <w:pPr>
        <w:spacing w:line="240" w:lineRule="auto"/>
      </w:pPr>
      <w:r>
        <w:continuationSeparator/>
      </w:r>
    </w:p>
    <w:p w14:paraId="3B806CFD" w14:textId="77777777" w:rsidR="001971C2" w:rsidRDefault="001971C2"/>
  </w:endnote>
  <w:endnote w:type="continuationNotice" w:id="1">
    <w:p w14:paraId="20E3BD03" w14:textId="77777777" w:rsidR="001971C2" w:rsidRDefault="001971C2">
      <w:pPr>
        <w:spacing w:line="240" w:lineRule="auto"/>
      </w:pPr>
    </w:p>
    <w:p w14:paraId="5BD6D4CF" w14:textId="77777777" w:rsidR="001971C2" w:rsidRDefault="00197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9C6C" w14:textId="77777777" w:rsidR="001971C2" w:rsidRDefault="001971C2" w:rsidP="00927723">
      <w:pPr>
        <w:spacing w:line="240" w:lineRule="auto"/>
      </w:pPr>
      <w:r>
        <w:separator/>
      </w:r>
    </w:p>
    <w:p w14:paraId="7976D43E" w14:textId="77777777" w:rsidR="001971C2" w:rsidRDefault="001971C2"/>
  </w:footnote>
  <w:footnote w:type="continuationSeparator" w:id="0">
    <w:p w14:paraId="0250D276" w14:textId="77777777" w:rsidR="001971C2" w:rsidRDefault="001971C2" w:rsidP="00927723">
      <w:pPr>
        <w:spacing w:line="240" w:lineRule="auto"/>
      </w:pPr>
      <w:r>
        <w:continuationSeparator/>
      </w:r>
    </w:p>
    <w:p w14:paraId="71A6B110" w14:textId="77777777" w:rsidR="001971C2" w:rsidRDefault="001971C2"/>
  </w:footnote>
  <w:footnote w:type="continuationNotice" w:id="1">
    <w:p w14:paraId="0FEAFC16" w14:textId="77777777" w:rsidR="001971C2" w:rsidRDefault="001971C2">
      <w:pPr>
        <w:spacing w:line="240" w:lineRule="auto"/>
      </w:pPr>
    </w:p>
    <w:p w14:paraId="44D58E64" w14:textId="77777777" w:rsidR="001971C2" w:rsidRDefault="001971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513530A7"/>
    <w:multiLevelType w:val="hybridMultilevel"/>
    <w:tmpl w:val="7470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926CC"/>
    <w:multiLevelType w:val="hybridMultilevel"/>
    <w:tmpl w:val="483CA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2"/>
  </w:num>
  <w:num w:numId="2" w16cid:durableId="895974494">
    <w:abstractNumId w:val="0"/>
  </w:num>
  <w:num w:numId="3" w16cid:durableId="2093966327">
    <w:abstractNumId w:val="1"/>
  </w:num>
  <w:num w:numId="4" w16cid:durableId="160557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4B2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7E9"/>
    <w:rsid w:val="00181FEE"/>
    <w:rsid w:val="001830D4"/>
    <w:rsid w:val="00184C82"/>
    <w:rsid w:val="001971C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2D1F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D74B2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B55FC"/>
    <w:rsid w:val="005C2A15"/>
    <w:rsid w:val="005C5955"/>
    <w:rsid w:val="005D74FE"/>
    <w:rsid w:val="005E0944"/>
    <w:rsid w:val="005F14ED"/>
    <w:rsid w:val="005F59EB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012C2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1A2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A4E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34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E9A849A1E4D0380D8320BB9198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E23E-61B2-4DCE-AEB6-85299E9F3220}"/>
      </w:docPartPr>
      <w:docPartBody>
        <w:p w:rsidR="00000000" w:rsidRDefault="00132CCB" w:rsidP="00132CCB">
          <w:pPr>
            <w:pStyle w:val="A3EE9A849A1E4D0380D8320BB919835E"/>
          </w:pPr>
          <w:r>
            <w:t>Skills</w:t>
          </w:r>
        </w:p>
      </w:docPartBody>
    </w:docPart>
    <w:docPart>
      <w:docPartPr>
        <w:name w:val="860D4C287D19414A8942C1CA322A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E87F-22CE-4FA9-983B-69383536A764}"/>
      </w:docPartPr>
      <w:docPartBody>
        <w:p w:rsidR="00000000" w:rsidRDefault="00132CCB" w:rsidP="00132CCB">
          <w:pPr>
            <w:pStyle w:val="860D4C287D19414A8942C1CA322A5F0C"/>
          </w:pPr>
          <w:r>
            <w:t>Contact</w:t>
          </w:r>
        </w:p>
      </w:docPartBody>
    </w:docPart>
    <w:docPart>
      <w:docPartPr>
        <w:name w:val="4168C453D44C4640B60C5409A38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33FB4-67EB-418E-95DE-4AC8A1303657}"/>
      </w:docPartPr>
      <w:docPartBody>
        <w:p w:rsidR="00000000" w:rsidRDefault="00132CCB" w:rsidP="00132CCB">
          <w:pPr>
            <w:pStyle w:val="4168C453D44C4640B60C5409A388D8E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CB"/>
    <w:rsid w:val="00132CCB"/>
    <w:rsid w:val="00A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550C7C1824EB3B9CE308EA3FE97E0">
    <w:name w:val="328550C7C1824EB3B9CE308EA3FE97E0"/>
  </w:style>
  <w:style w:type="paragraph" w:customStyle="1" w:styleId="5CC3C77905D74B8089530D19223D7515">
    <w:name w:val="5CC3C77905D74B8089530D19223D7515"/>
  </w:style>
  <w:style w:type="paragraph" w:customStyle="1" w:styleId="C89B3390781E462196FFECC2BEC58067">
    <w:name w:val="C89B3390781E462196FFECC2BEC58067"/>
  </w:style>
  <w:style w:type="paragraph" w:customStyle="1" w:styleId="DECDBA62A2104BDCA9EE2D6124A9D56A">
    <w:name w:val="DECDBA62A2104BDCA9EE2D6124A9D56A"/>
  </w:style>
  <w:style w:type="paragraph" w:customStyle="1" w:styleId="4798207956F24630A0727B27BF74EFC8">
    <w:name w:val="4798207956F24630A0727B27BF74EFC8"/>
  </w:style>
  <w:style w:type="paragraph" w:customStyle="1" w:styleId="8BDB1FC92B2046EE93FF57D4CD3E99DE">
    <w:name w:val="8BDB1FC92B2046EE93FF57D4CD3E99DE"/>
  </w:style>
  <w:style w:type="paragraph" w:customStyle="1" w:styleId="93B4BFCA5364468C8F423A9A82263DBB">
    <w:name w:val="93B4BFCA5364468C8F423A9A82263DBB"/>
  </w:style>
  <w:style w:type="paragraph" w:customStyle="1" w:styleId="1821E162B66A4329BF0280DA754C61B2">
    <w:name w:val="1821E162B66A4329BF0280DA754C61B2"/>
  </w:style>
  <w:style w:type="paragraph" w:customStyle="1" w:styleId="7653626962554CA485577B296F075436">
    <w:name w:val="7653626962554CA485577B296F075436"/>
  </w:style>
  <w:style w:type="paragraph" w:customStyle="1" w:styleId="08ECE6F5F21145ABA938B75B552E77C6">
    <w:name w:val="08ECE6F5F21145ABA938B75B552E77C6"/>
  </w:style>
  <w:style w:type="paragraph" w:customStyle="1" w:styleId="6B3ADFDE3C864AB1B6B8E2790D1A4766">
    <w:name w:val="6B3ADFDE3C864AB1B6B8E2790D1A4766"/>
  </w:style>
  <w:style w:type="paragraph" w:customStyle="1" w:styleId="76A1EDD89BC54919B0200D3FCCE19879">
    <w:name w:val="76A1EDD89BC54919B0200D3FCCE19879"/>
  </w:style>
  <w:style w:type="paragraph" w:customStyle="1" w:styleId="95ADE5294EFD4F0B97258358BC225DCA">
    <w:name w:val="95ADE5294EFD4F0B97258358BC225DCA"/>
  </w:style>
  <w:style w:type="paragraph" w:customStyle="1" w:styleId="1602E250AAE1447884AE05AFB64F7F9D">
    <w:name w:val="1602E250AAE1447884AE05AFB64F7F9D"/>
  </w:style>
  <w:style w:type="paragraph" w:customStyle="1" w:styleId="37B827F73F444061B10E5FF72C0C8650">
    <w:name w:val="37B827F73F444061B10E5FF72C0C8650"/>
  </w:style>
  <w:style w:type="paragraph" w:customStyle="1" w:styleId="C8A0974466604EB7AB00F45FA539AA25">
    <w:name w:val="C8A0974466604EB7AB00F45FA539AA25"/>
  </w:style>
  <w:style w:type="paragraph" w:customStyle="1" w:styleId="289A486D279445A7906948E8B6B7B98D">
    <w:name w:val="289A486D279445A7906948E8B6B7B98D"/>
  </w:style>
  <w:style w:type="paragraph" w:customStyle="1" w:styleId="E473205A02904E3C8DA443FEF895DE09">
    <w:name w:val="E473205A02904E3C8DA443FEF895DE09"/>
  </w:style>
  <w:style w:type="paragraph" w:customStyle="1" w:styleId="A8C8715EBE3F4454B4892D588EDA99BF">
    <w:name w:val="A8C8715EBE3F4454B4892D588EDA99BF"/>
  </w:style>
  <w:style w:type="paragraph" w:customStyle="1" w:styleId="CB76ACA6E3244ABC9C672A3C3311AA36">
    <w:name w:val="CB76ACA6E3244ABC9C672A3C3311AA36"/>
  </w:style>
  <w:style w:type="paragraph" w:customStyle="1" w:styleId="E13EB561E2AB4AADB66CC0487B3768FC">
    <w:name w:val="E13EB561E2AB4AADB66CC0487B3768FC"/>
  </w:style>
  <w:style w:type="paragraph" w:customStyle="1" w:styleId="C1A72E66F5BF4777B70C8E916073F46A">
    <w:name w:val="C1A72E66F5BF4777B70C8E916073F46A"/>
  </w:style>
  <w:style w:type="paragraph" w:customStyle="1" w:styleId="D8E23AE6AF054DE28CDBAF74AA59F1D7">
    <w:name w:val="D8E23AE6AF054DE28CDBAF74AA59F1D7"/>
  </w:style>
  <w:style w:type="paragraph" w:customStyle="1" w:styleId="6F57D9FED12F42099321468DACF37164">
    <w:name w:val="6F57D9FED12F42099321468DACF37164"/>
  </w:style>
  <w:style w:type="paragraph" w:customStyle="1" w:styleId="A1427EE2F7824F8EAAAD719AED65B566">
    <w:name w:val="A1427EE2F7824F8EAAAD719AED65B566"/>
  </w:style>
  <w:style w:type="paragraph" w:customStyle="1" w:styleId="63D97EA97A104A9FA67BC8CCB88E8014">
    <w:name w:val="63D97EA97A104A9FA67BC8CCB88E8014"/>
  </w:style>
  <w:style w:type="paragraph" w:customStyle="1" w:styleId="04F166B77DA24CFB8DA9030EB3949BD5">
    <w:name w:val="04F166B77DA24CFB8DA9030EB3949BD5"/>
  </w:style>
  <w:style w:type="paragraph" w:customStyle="1" w:styleId="E2575E728E564D90A61D50AA9F226931">
    <w:name w:val="E2575E728E564D90A61D50AA9F226931"/>
  </w:style>
  <w:style w:type="paragraph" w:customStyle="1" w:styleId="AE450DB94BBA4B989A25123C65D0136A">
    <w:name w:val="AE450DB94BBA4B989A25123C65D0136A"/>
  </w:style>
  <w:style w:type="paragraph" w:customStyle="1" w:styleId="F43DA36B17034A279CA686D213B9168A">
    <w:name w:val="F43DA36B17034A279CA686D213B9168A"/>
  </w:style>
  <w:style w:type="paragraph" w:customStyle="1" w:styleId="BEB753CA50D94ED79435E93F509361FF">
    <w:name w:val="BEB753CA50D94ED79435E93F509361FF"/>
  </w:style>
  <w:style w:type="paragraph" w:customStyle="1" w:styleId="579961CB686C4EEC8ACE18E937E00B67">
    <w:name w:val="579961CB686C4EEC8ACE18E937E00B67"/>
    <w:rsid w:val="00132CCB"/>
  </w:style>
  <w:style w:type="paragraph" w:customStyle="1" w:styleId="1B0C24B940AD4190933727FB54B74C2C">
    <w:name w:val="1B0C24B940AD4190933727FB54B74C2C"/>
    <w:rsid w:val="00132CCB"/>
  </w:style>
  <w:style w:type="paragraph" w:customStyle="1" w:styleId="A3EE9A849A1E4D0380D8320BB919835E">
    <w:name w:val="A3EE9A849A1E4D0380D8320BB919835E"/>
    <w:rsid w:val="00132CCB"/>
  </w:style>
  <w:style w:type="paragraph" w:customStyle="1" w:styleId="9780751D37874E6EA6C25B9141D5CAA0">
    <w:name w:val="9780751D37874E6EA6C25B9141D5CAA0"/>
    <w:rsid w:val="00132CCB"/>
  </w:style>
  <w:style w:type="paragraph" w:customStyle="1" w:styleId="19FB6FD807B04BE39888460A3A727FB4">
    <w:name w:val="19FB6FD807B04BE39888460A3A727FB4"/>
    <w:rsid w:val="00132CCB"/>
  </w:style>
  <w:style w:type="paragraph" w:customStyle="1" w:styleId="527376CC8F1D4BBA983EBF1A7B9564F1">
    <w:name w:val="527376CC8F1D4BBA983EBF1A7B9564F1"/>
    <w:rsid w:val="00132CCB"/>
  </w:style>
  <w:style w:type="paragraph" w:customStyle="1" w:styleId="860D4C287D19414A8942C1CA322A5F0C">
    <w:name w:val="860D4C287D19414A8942C1CA322A5F0C"/>
    <w:rsid w:val="00132CCB"/>
  </w:style>
  <w:style w:type="paragraph" w:customStyle="1" w:styleId="44AD30CD14E742148895F6FA398EE2A1">
    <w:name w:val="44AD30CD14E742148895F6FA398EE2A1"/>
    <w:rsid w:val="00132CCB"/>
  </w:style>
  <w:style w:type="paragraph" w:customStyle="1" w:styleId="231CF26A7A204B12BBC53F5DF4EE890F">
    <w:name w:val="231CF26A7A204B12BBC53F5DF4EE890F"/>
    <w:rsid w:val="00132CCB"/>
  </w:style>
  <w:style w:type="paragraph" w:customStyle="1" w:styleId="BD37C186D43A46E9A2AECAE06A455C34">
    <w:name w:val="BD37C186D43A46E9A2AECAE06A455C34"/>
    <w:rsid w:val="00132CCB"/>
  </w:style>
  <w:style w:type="paragraph" w:customStyle="1" w:styleId="0AC6119AD92643B6A00477C7EC997050">
    <w:name w:val="0AC6119AD92643B6A00477C7EC997050"/>
    <w:rsid w:val="00132CCB"/>
  </w:style>
  <w:style w:type="paragraph" w:customStyle="1" w:styleId="5F70E1F651954BF099311A72A04022C0">
    <w:name w:val="5F70E1F651954BF099311A72A04022C0"/>
    <w:rsid w:val="00132CCB"/>
  </w:style>
  <w:style w:type="paragraph" w:customStyle="1" w:styleId="4168C453D44C4640B60C5409A388D8E4">
    <w:name w:val="4168C453D44C4640B60C5409A388D8E4"/>
    <w:rsid w:val="00132CCB"/>
  </w:style>
  <w:style w:type="paragraph" w:customStyle="1" w:styleId="5290F34A8914458A8CEA805CD0E10EC9">
    <w:name w:val="5290F34A8914458A8CEA805CD0E10EC9"/>
    <w:rsid w:val="00132CCB"/>
  </w:style>
  <w:style w:type="paragraph" w:customStyle="1" w:styleId="82EE36819F49481FAE243C836A16DC42">
    <w:name w:val="82EE36819F49481FAE243C836A16DC42"/>
    <w:rsid w:val="00132CCB"/>
  </w:style>
  <w:style w:type="paragraph" w:customStyle="1" w:styleId="5EDC7476199E43378BA81C48EC7AC1AD">
    <w:name w:val="5EDC7476199E43378BA81C48EC7AC1AD"/>
    <w:rsid w:val="00132CCB"/>
  </w:style>
  <w:style w:type="paragraph" w:customStyle="1" w:styleId="A8546E1CE10647BD829FE5B73D9AD303">
    <w:name w:val="A8546E1CE10647BD829FE5B73D9AD303"/>
    <w:rsid w:val="00132CCB"/>
  </w:style>
  <w:style w:type="paragraph" w:customStyle="1" w:styleId="D08A17C389394F2E9600CFB643B49FB0">
    <w:name w:val="D08A17C389394F2E9600CFB643B49FB0"/>
    <w:rsid w:val="00132CCB"/>
  </w:style>
  <w:style w:type="paragraph" w:customStyle="1" w:styleId="F22DC607FE42402AB1E3A2335C2B003A">
    <w:name w:val="F22DC607FE42402AB1E3A2335C2B003A"/>
    <w:rsid w:val="00132CCB"/>
  </w:style>
  <w:style w:type="paragraph" w:customStyle="1" w:styleId="C35018F68AC345D9B4200DB3AB834D58">
    <w:name w:val="C35018F68AC345D9B4200DB3AB834D58"/>
    <w:rsid w:val="00132CCB"/>
  </w:style>
  <w:style w:type="paragraph" w:customStyle="1" w:styleId="3D79A9B7DD7D4E72B09F291CFF7BB840">
    <w:name w:val="3D79A9B7DD7D4E72B09F291CFF7BB840"/>
    <w:rsid w:val="00132CCB"/>
  </w:style>
  <w:style w:type="paragraph" w:customStyle="1" w:styleId="5D11A858FD0A44EC817A698B3F33D117">
    <w:name w:val="5D11A858FD0A44EC817A698B3F33D117"/>
    <w:rsid w:val="00132CCB"/>
  </w:style>
  <w:style w:type="paragraph" w:customStyle="1" w:styleId="9622FC0E51C64C89A781E6867A249F51">
    <w:name w:val="9622FC0E51C64C89A781E6867A249F51"/>
    <w:rsid w:val="00132CCB"/>
  </w:style>
  <w:style w:type="paragraph" w:customStyle="1" w:styleId="60AE5D59F1AE4E258F8E7828AD2BC69C">
    <w:name w:val="60AE5D59F1AE4E258F8E7828AD2BC69C"/>
    <w:rsid w:val="00132CCB"/>
  </w:style>
  <w:style w:type="paragraph" w:customStyle="1" w:styleId="9F3356662AD949959A22B96DFC992C33">
    <w:name w:val="9F3356662AD949959A22B96DFC992C33"/>
    <w:rsid w:val="00132CCB"/>
  </w:style>
  <w:style w:type="paragraph" w:customStyle="1" w:styleId="0FD9F8CCEA5E46A1AFFFCD68C9B4B976">
    <w:name w:val="0FD9F8CCEA5E46A1AFFFCD68C9B4B976"/>
    <w:rsid w:val="00132CCB"/>
  </w:style>
  <w:style w:type="paragraph" w:customStyle="1" w:styleId="18F17BC836BA450C85DB3DD0322939EC">
    <w:name w:val="18F17BC836BA450C85DB3DD0322939EC"/>
    <w:rsid w:val="00132CCB"/>
  </w:style>
  <w:style w:type="paragraph" w:customStyle="1" w:styleId="4948F090748543399F199FD4B56A2621">
    <w:name w:val="4948F090748543399F199FD4B56A2621"/>
    <w:rsid w:val="00132CCB"/>
  </w:style>
  <w:style w:type="paragraph" w:customStyle="1" w:styleId="0108B96DE49A4CC9800FEEDC8D79D595">
    <w:name w:val="0108B96DE49A4CC9800FEEDC8D79D595"/>
    <w:rsid w:val="00132CCB"/>
  </w:style>
  <w:style w:type="paragraph" w:customStyle="1" w:styleId="BD8C5CB87A074FE88BB83FF468933D9A">
    <w:name w:val="BD8C5CB87A074FE88BB83FF468933D9A"/>
    <w:rsid w:val="00132CCB"/>
  </w:style>
  <w:style w:type="paragraph" w:customStyle="1" w:styleId="EC78A65E4BD742CFB74ADAEC52B0038E">
    <w:name w:val="EC78A65E4BD742CFB74ADAEC52B0038E"/>
    <w:rsid w:val="00132CCB"/>
  </w:style>
  <w:style w:type="paragraph" w:customStyle="1" w:styleId="D4E9A26BC5624709A4B1EAF4D13DBDDA">
    <w:name w:val="D4E9A26BC5624709A4B1EAF4D13DBDDA"/>
    <w:rsid w:val="00132CCB"/>
  </w:style>
  <w:style w:type="paragraph" w:customStyle="1" w:styleId="B89AF72F3EFE455BA85CB2AF1D204D10">
    <w:name w:val="B89AF72F3EFE455BA85CB2AF1D204D10"/>
    <w:rsid w:val="00132CCB"/>
  </w:style>
  <w:style w:type="paragraph" w:customStyle="1" w:styleId="2AB8110A2C304FE0B862568908365D3A">
    <w:name w:val="2AB8110A2C304FE0B862568908365D3A"/>
    <w:rsid w:val="00132CCB"/>
  </w:style>
  <w:style w:type="paragraph" w:customStyle="1" w:styleId="33A413222F644AF480BCED420DA33CCF">
    <w:name w:val="33A413222F644AF480BCED420DA33CCF"/>
    <w:rsid w:val="00132CCB"/>
  </w:style>
  <w:style w:type="paragraph" w:customStyle="1" w:styleId="613A252E9BCD4AFFB49C805C98474A06">
    <w:name w:val="613A252E9BCD4AFFB49C805C98474A06"/>
    <w:rsid w:val="00132CCB"/>
  </w:style>
  <w:style w:type="paragraph" w:customStyle="1" w:styleId="1C61D2FE40E84903928AB2A39FDC5D3B">
    <w:name w:val="1C61D2FE40E84903928AB2A39FDC5D3B"/>
    <w:rsid w:val="00132CCB"/>
  </w:style>
  <w:style w:type="paragraph" w:customStyle="1" w:styleId="E95B2BA91C4D4D39905A1F1F2C6B8836">
    <w:name w:val="E95B2BA91C4D4D39905A1F1F2C6B8836"/>
    <w:rsid w:val="00132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2023-07-20T07:04:00Z</dcterms:created>
  <dcterms:modified xsi:type="dcterms:W3CDTF">2023-07-20T08:07:00Z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